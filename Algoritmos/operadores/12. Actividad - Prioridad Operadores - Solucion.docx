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AA20" w14:textId="63BA0A3E" w:rsidR="007F3403" w:rsidRPr="00F165CA" w:rsidRDefault="004A26CD" w:rsidP="00F165CA">
      <w:pPr>
        <w:pStyle w:val="Subttulo"/>
        <w:spacing w:line="360" w:lineRule="auto"/>
        <w:rPr>
          <w:rFonts w:cstheme="majorHAnsi"/>
          <w:noProof/>
          <w:sz w:val="56"/>
        </w:rPr>
      </w:pPr>
      <w:r w:rsidRPr="00F165CA">
        <w:rPr>
          <w:rFonts w:cstheme="majorHAnsi"/>
          <w:noProof/>
          <w:sz w:val="56"/>
        </w:rPr>
        <w:t>Algoritmos</w:t>
      </w:r>
      <w:r w:rsidR="00F5160B" w:rsidRPr="00F165CA">
        <w:rPr>
          <w:rFonts w:cstheme="majorHAnsi"/>
          <w:noProof/>
          <w:sz w:val="56"/>
        </w:rPr>
        <w:t>:</w:t>
      </w:r>
    </w:p>
    <w:p w14:paraId="07AB16F1" w14:textId="21580AEB" w:rsidR="00863BCA" w:rsidRPr="00F165CA" w:rsidRDefault="00286692" w:rsidP="00F165CA">
      <w:pPr>
        <w:pStyle w:val="Ttulo1"/>
        <w:spacing w:line="360" w:lineRule="auto"/>
        <w:rPr>
          <w:rFonts w:cstheme="majorHAnsi"/>
          <w:lang w:bidi="es-ES"/>
        </w:rPr>
      </w:pPr>
      <w:r w:rsidRPr="00F165CA">
        <w:rPr>
          <w:rFonts w:cstheme="majorHAnsi"/>
          <w:lang w:bidi="es-ES"/>
        </w:rPr>
        <w:t xml:space="preserve">Actividad </w:t>
      </w:r>
      <w:r w:rsidR="00F165CA" w:rsidRPr="00F165CA">
        <w:rPr>
          <w:rFonts w:cstheme="majorHAnsi"/>
          <w:lang w:bidi="es-ES"/>
        </w:rPr>
        <w:t>Prioridad Operadores</w:t>
      </w:r>
    </w:p>
    <w:p w14:paraId="402112E9" w14:textId="25AD72A3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R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ESUELVE LAS SIGUIENTES OPERACIONES UTILIZANDO LAS REGLAS DE PRECENDECIA, DONDE:</w:t>
      </w:r>
    </w:p>
    <w:p w14:paraId="4FDF5B4C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46BE469B" w14:textId="742BCD2A" w:rsidR="00F165CA" w:rsidRPr="00F165CA" w:rsidRDefault="00F165CA" w:rsidP="00F165CA">
      <w:pPr>
        <w:pStyle w:val="Prrafodelista"/>
        <w:spacing w:line="360" w:lineRule="auto"/>
        <w:rPr>
          <w:rStyle w:val="Textoennegrita"/>
          <w:lang w:bidi="es-ES"/>
        </w:rPr>
      </w:pPr>
      <w:r w:rsidRPr="00F165CA">
        <w:rPr>
          <w:rStyle w:val="Textoennegrita"/>
          <w:lang w:bidi="es-ES"/>
        </w:rPr>
        <w:t xml:space="preserve">                                   Z = 8,   P =10,   Q = -3,   K = 9</w:t>
      </w:r>
    </w:p>
    <w:p w14:paraId="0CA7738A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0F0836B3" w14:textId="77777777" w:rsidR="00F165CA" w:rsidRPr="00F165CA" w:rsidRDefault="00F165CA" w:rsidP="00F165CA">
      <w:pPr>
        <w:pStyle w:val="Subttulo"/>
        <w:rPr>
          <w:lang w:bidi="es-ES"/>
        </w:rPr>
      </w:pPr>
      <w:r w:rsidRPr="00F165CA">
        <w:rPr>
          <w:lang w:bidi="es-ES"/>
        </w:rPr>
        <w:t>RESOLVER:</w:t>
      </w:r>
    </w:p>
    <w:p w14:paraId="49272208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7D515ECD" w14:textId="2E9BE1FE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Z * Q + P/Z – Q ^ ⅖</w:t>
      </w:r>
    </w:p>
    <w:p w14:paraId="571AC203" w14:textId="76E7039D" w:rsidR="00A855C5" w:rsidRDefault="00A855C5" w:rsidP="00A855C5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* </w:t>
      </w:r>
      <w:r>
        <w:rPr>
          <w:rFonts w:asciiTheme="majorHAnsi" w:hAnsiTheme="majorHAnsi" w:cstheme="majorHAnsi"/>
          <w:color w:val="000000" w:themeColor="text1"/>
          <w:lang w:bidi="es-ES"/>
        </w:rPr>
        <w:t>-3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+ </w:t>
      </w:r>
      <w:r>
        <w:rPr>
          <w:rFonts w:asciiTheme="majorHAnsi" w:hAnsiTheme="majorHAnsi" w:cstheme="majorHAnsi"/>
          <w:color w:val="000000" w:themeColor="text1"/>
          <w:lang w:bidi="es-ES"/>
        </w:rPr>
        <w:t>10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>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– </w:t>
      </w:r>
      <w:r>
        <w:rPr>
          <w:rFonts w:asciiTheme="majorHAnsi" w:hAnsiTheme="majorHAnsi" w:cstheme="majorHAnsi"/>
          <w:color w:val="000000" w:themeColor="text1"/>
          <w:lang w:bidi="es-ES"/>
        </w:rPr>
        <w:t>-3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^ ⅖</w:t>
      </w:r>
    </w:p>
    <w:p w14:paraId="17829D7E" w14:textId="1D842265" w:rsidR="00A855C5" w:rsidRDefault="00A855C5" w:rsidP="00A855C5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* </w:t>
      </w:r>
      <w:r>
        <w:rPr>
          <w:rFonts w:asciiTheme="majorHAnsi" w:hAnsiTheme="majorHAnsi" w:cstheme="majorHAnsi"/>
          <w:color w:val="000000" w:themeColor="text1"/>
          <w:lang w:bidi="es-ES"/>
        </w:rPr>
        <w:t>-3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+ </w:t>
      </w:r>
      <w:r>
        <w:rPr>
          <w:rFonts w:asciiTheme="majorHAnsi" w:hAnsiTheme="majorHAnsi" w:cstheme="majorHAnsi"/>
          <w:color w:val="000000" w:themeColor="text1"/>
          <w:lang w:bidi="es-ES"/>
        </w:rPr>
        <w:t>10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>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–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9/5</w:t>
      </w:r>
    </w:p>
    <w:p w14:paraId="7128478B" w14:textId="30B70794" w:rsidR="00A855C5" w:rsidRDefault="00A855C5" w:rsidP="00A855C5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-24 + 1 – 2</w:t>
      </w:r>
    </w:p>
    <w:p w14:paraId="07B92C39" w14:textId="7744168E" w:rsidR="00A855C5" w:rsidRDefault="00A855C5" w:rsidP="00A855C5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-23 -2 </w:t>
      </w:r>
    </w:p>
    <w:p w14:paraId="0A224D36" w14:textId="3070777D" w:rsidR="00A855C5" w:rsidRDefault="00A855C5" w:rsidP="00A855C5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-25</w:t>
      </w:r>
    </w:p>
    <w:p w14:paraId="2D399A60" w14:textId="3BECB844" w:rsidR="00A855C5" w:rsidRPr="00A855C5" w:rsidRDefault="00A855C5" w:rsidP="00A855C5">
      <w:pPr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35AECCC5" w14:textId="65A4CE13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8*-3+(10/</w:t>
      </w:r>
      <w:r w:rsidR="00A855C5" w:rsidRPr="00F165CA">
        <w:rPr>
          <w:rFonts w:asciiTheme="majorHAnsi" w:hAnsiTheme="majorHAnsi" w:cstheme="majorHAnsi"/>
          <w:color w:val="000000" w:themeColor="text1"/>
          <w:lang w:bidi="es-ES"/>
        </w:rPr>
        <w:t>8) -(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-3^⅖)</w:t>
      </w:r>
    </w:p>
    <w:p w14:paraId="7E829CAB" w14:textId="3922F9BE" w:rsidR="00A855C5" w:rsidRDefault="00A855C5" w:rsidP="00A855C5">
      <w:pPr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8*-3+</w:t>
      </w:r>
      <w:r>
        <w:rPr>
          <w:rFonts w:asciiTheme="majorHAnsi" w:hAnsiTheme="majorHAnsi" w:cstheme="majorHAnsi"/>
          <w:color w:val="000000" w:themeColor="text1"/>
          <w:lang w:bidi="es-ES"/>
        </w:rPr>
        <w:t>1 – (9/5)</w:t>
      </w:r>
    </w:p>
    <w:p w14:paraId="0DD3CFCF" w14:textId="6C033A41" w:rsidR="00A855C5" w:rsidRDefault="00A855C5" w:rsidP="00A855C5">
      <w:pPr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8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-3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1 - 2</w:t>
      </w:r>
    </w:p>
    <w:p w14:paraId="6C43475F" w14:textId="13065B72" w:rsidR="00A855C5" w:rsidRDefault="00A855C5" w:rsidP="00A855C5">
      <w:pPr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-24 + 1 – 2</w:t>
      </w:r>
    </w:p>
    <w:p w14:paraId="1CDC44FF" w14:textId="7B60E021" w:rsidR="00A855C5" w:rsidRDefault="00A855C5" w:rsidP="00A855C5">
      <w:pPr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-23 – 2</w:t>
      </w:r>
    </w:p>
    <w:p w14:paraId="09014055" w14:textId="0E4105F2" w:rsidR="00A855C5" w:rsidRDefault="00A855C5" w:rsidP="00A855C5">
      <w:pPr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-25</w:t>
      </w:r>
    </w:p>
    <w:p w14:paraId="6F8DE011" w14:textId="30D9CD22" w:rsidR="00C45C7A" w:rsidRDefault="00C45C7A" w:rsidP="00A855C5">
      <w:pPr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2E9F6CFE" w14:textId="77777777" w:rsidR="00C45C7A" w:rsidRPr="00A855C5" w:rsidRDefault="00C45C7A" w:rsidP="00A855C5">
      <w:pPr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0DF2636F" w14:textId="497103C6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lastRenderedPageBreak/>
        <w:t>Q/K * K-P / Z+9*P-Z</w:t>
      </w:r>
    </w:p>
    <w:p w14:paraId="3F93206D" w14:textId="077F3584" w:rsidR="00C45C7A" w:rsidRDefault="00FE1F75" w:rsidP="00C45C7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-3</w:t>
      </w:r>
      <w:r w:rsidR="00C45C7A"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>9</w:t>
      </w:r>
      <w:r w:rsidR="00C45C7A"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* </w:t>
      </w:r>
      <w:r>
        <w:rPr>
          <w:rFonts w:asciiTheme="majorHAnsi" w:hAnsiTheme="majorHAnsi" w:cstheme="majorHAnsi"/>
          <w:color w:val="000000" w:themeColor="text1"/>
          <w:lang w:bidi="es-ES"/>
        </w:rPr>
        <w:t>9</w:t>
      </w:r>
      <w:r w:rsidR="00C45C7A" w:rsidRPr="00F165CA">
        <w:rPr>
          <w:rFonts w:asciiTheme="majorHAnsi" w:hAnsiTheme="majorHAnsi" w:cstheme="majorHAnsi"/>
          <w:color w:val="000000" w:themeColor="text1"/>
          <w:lang w:bidi="es-ES"/>
        </w:rPr>
        <w:t>-</w:t>
      </w:r>
      <w:r>
        <w:rPr>
          <w:rFonts w:asciiTheme="majorHAnsi" w:hAnsiTheme="majorHAnsi" w:cstheme="majorHAnsi"/>
          <w:color w:val="000000" w:themeColor="text1"/>
          <w:lang w:bidi="es-ES"/>
        </w:rPr>
        <w:t>10</w:t>
      </w:r>
      <w:r w:rsidR="00C45C7A"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/ </w:t>
      </w:r>
      <w:r>
        <w:rPr>
          <w:rFonts w:asciiTheme="majorHAnsi" w:hAnsiTheme="majorHAnsi" w:cstheme="majorHAnsi"/>
          <w:color w:val="000000" w:themeColor="text1"/>
          <w:lang w:bidi="es-ES"/>
        </w:rPr>
        <w:t>8</w:t>
      </w:r>
      <w:r w:rsidR="00C45C7A" w:rsidRPr="00F165CA">
        <w:rPr>
          <w:rFonts w:asciiTheme="majorHAnsi" w:hAnsiTheme="majorHAnsi" w:cstheme="majorHAnsi"/>
          <w:color w:val="000000" w:themeColor="text1"/>
          <w:lang w:bidi="es-ES"/>
        </w:rPr>
        <w:t>+9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="00C45C7A"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10 – 8</w:t>
      </w:r>
    </w:p>
    <w:p w14:paraId="12AD1E10" w14:textId="5795E9B7" w:rsidR="00FE1F75" w:rsidRDefault="00FE1F75" w:rsidP="00C45C7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0 * </w:t>
      </w:r>
      <w:r>
        <w:rPr>
          <w:rFonts w:asciiTheme="majorHAnsi" w:hAnsiTheme="majorHAnsi" w:cstheme="majorHAnsi"/>
          <w:color w:val="000000" w:themeColor="text1"/>
          <w:lang w:bidi="es-ES"/>
        </w:rPr>
        <w:t>9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– 1 + 9 * 10 – 8</w:t>
      </w:r>
    </w:p>
    <w:p w14:paraId="6B96CCB1" w14:textId="52055612" w:rsidR="00FE1F75" w:rsidRDefault="00FE1F75" w:rsidP="00C45C7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9 – 1 + 90 – 8</w:t>
      </w:r>
    </w:p>
    <w:p w14:paraId="702A626F" w14:textId="6140F938" w:rsidR="00FE1F75" w:rsidRDefault="00FE1F75" w:rsidP="00C45C7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8 + 98</w:t>
      </w:r>
    </w:p>
    <w:p w14:paraId="14A5BAAE" w14:textId="5EF2C7CB" w:rsidR="00FE1F75" w:rsidRDefault="00FE1F75" w:rsidP="00C45C7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106</w:t>
      </w:r>
    </w:p>
    <w:p w14:paraId="0FAA9CD9" w14:textId="77777777" w:rsidR="00A855C5" w:rsidRPr="00F165CA" w:rsidRDefault="00A855C5" w:rsidP="00C45C7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30AFB16D" w14:textId="77777777" w:rsidR="00AB10BC" w:rsidRDefault="00F165CA" w:rsidP="00AB10BC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(-3/9) * (9-10/8+9*10-3)</w:t>
      </w:r>
    </w:p>
    <w:p w14:paraId="794BE66F" w14:textId="77777777" w:rsidR="00AB10BC" w:rsidRDefault="00FE1F75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AB10BC">
        <w:rPr>
          <w:rFonts w:asciiTheme="majorHAnsi" w:hAnsiTheme="majorHAnsi" w:cstheme="majorHAnsi"/>
          <w:color w:val="000000" w:themeColor="text1"/>
          <w:lang w:bidi="es-ES"/>
        </w:rPr>
        <w:t>0 * (9 – 10 / 8 + 9 * 10 - 3)</w:t>
      </w:r>
    </w:p>
    <w:p w14:paraId="32F000F8" w14:textId="77777777" w:rsidR="00AB10BC" w:rsidRDefault="00FE1F75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(9 – 1 + 90 -3)</w:t>
      </w:r>
    </w:p>
    <w:p w14:paraId="2C60851A" w14:textId="77777777" w:rsidR="00AB10BC" w:rsidRDefault="00FE1F75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(8 + 87)</w:t>
      </w:r>
    </w:p>
    <w:p w14:paraId="705C5F12" w14:textId="15F3285F" w:rsidR="00FE1F75" w:rsidRDefault="00FE1F75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(95)</w:t>
      </w:r>
    </w:p>
    <w:p w14:paraId="6093F588" w14:textId="4360E73E" w:rsidR="00FE1F75" w:rsidRPr="00FE1F75" w:rsidRDefault="00FE1F75" w:rsidP="00FE1F75">
      <w:pPr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95</w:t>
      </w:r>
    </w:p>
    <w:p w14:paraId="10E6DC85" w14:textId="0A91974F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P*Z*K*</w:t>
      </w:r>
      <w:r w:rsidR="00FE1F75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(P/8+</w:t>
      </w:r>
      <w:r w:rsidR="00FE1F75" w:rsidRPr="00F165CA">
        <w:rPr>
          <w:rFonts w:asciiTheme="majorHAnsi" w:hAnsiTheme="majorHAnsi" w:cstheme="majorHAnsi"/>
          <w:color w:val="000000" w:themeColor="text1"/>
          <w:lang w:bidi="es-ES"/>
        </w:rPr>
        <w:t>Z) +</w:t>
      </w:r>
      <w:r w:rsidR="00FE1F75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K ^2</w:t>
      </w:r>
    </w:p>
    <w:p w14:paraId="1C871FAB" w14:textId="5E12ED11" w:rsidR="00FE1F75" w:rsidRPr="00F165CA" w:rsidRDefault="00FE1F75" w:rsidP="00FE1F75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10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10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8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 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>9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^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2</w:t>
      </w:r>
    </w:p>
    <w:p w14:paraId="6610DAE9" w14:textId="1BCD5249" w:rsidR="00636C3A" w:rsidRDefault="00636C3A" w:rsidP="00636C3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10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</w:t>
      </w:r>
      <w:r>
        <w:rPr>
          <w:rFonts w:asciiTheme="majorHAnsi" w:hAnsiTheme="majorHAnsi" w:cstheme="majorHAnsi"/>
          <w:color w:val="000000" w:themeColor="text1"/>
          <w:lang w:bidi="es-ES"/>
        </w:rPr>
        <w:t>1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 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^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2</w:t>
      </w:r>
    </w:p>
    <w:p w14:paraId="0F1C05E5" w14:textId="677C0F1B" w:rsidR="00636C3A" w:rsidRDefault="00636C3A" w:rsidP="00636C3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10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bidi="es-ES"/>
        </w:rPr>
        <w:t>9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^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2</w:t>
      </w:r>
    </w:p>
    <w:p w14:paraId="1D5C763F" w14:textId="5126CD48" w:rsidR="00636C3A" w:rsidRDefault="00636C3A" w:rsidP="00636C3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10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81</w:t>
      </w:r>
    </w:p>
    <w:p w14:paraId="589E3160" w14:textId="2E1622FF" w:rsidR="00636C3A" w:rsidRDefault="00636C3A" w:rsidP="00636C3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80 * 81 + 81</w:t>
      </w:r>
    </w:p>
    <w:p w14:paraId="224965FB" w14:textId="388CE547" w:rsidR="00636C3A" w:rsidRDefault="00636C3A" w:rsidP="00636C3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6480 + 81</w:t>
      </w:r>
    </w:p>
    <w:p w14:paraId="0E6672E4" w14:textId="2198E5A5" w:rsidR="00FE1F75" w:rsidRDefault="00636C3A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6561</w:t>
      </w:r>
    </w:p>
    <w:p w14:paraId="01AEB31A" w14:textId="77777777" w:rsidR="00AB10BC" w:rsidRPr="00FE1F75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03A6A3C0" w14:textId="16CC1EB3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((Q+10)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(18*K/5)-Z ^Q)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15</w:t>
      </w:r>
    </w:p>
    <w:p w14:paraId="3A54DFA1" w14:textId="1C651B1D" w:rsidR="00636C3A" w:rsidRPr="00F165CA" w:rsidRDefault="00636C3A" w:rsidP="00636C3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-3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10)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(18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5)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-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^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-3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15</w:t>
      </w:r>
    </w:p>
    <w:p w14:paraId="6210408E" w14:textId="77777777" w:rsidR="00636C3A" w:rsidRPr="00F165CA" w:rsidRDefault="00636C3A" w:rsidP="00636C3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-3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10)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(18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5)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-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^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-3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15</w:t>
      </w:r>
    </w:p>
    <w:p w14:paraId="0B9B2BBC" w14:textId="77777777" w:rsidR="00636C3A" w:rsidRPr="00F165CA" w:rsidRDefault="00636C3A" w:rsidP="00636C3A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(7 * (162 / 5)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-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^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-3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15</w:t>
      </w:r>
    </w:p>
    <w:p w14:paraId="6ED17AA7" w14:textId="77777777" w:rsidR="00AB10BC" w:rsidRDefault="00636C3A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(7 * 32 -8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^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-3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15</w:t>
      </w:r>
    </w:p>
    <w:p w14:paraId="6F178963" w14:textId="77777777" w:rsidR="00AB10BC" w:rsidRDefault="00636C3A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(7 * 32</w:t>
      </w:r>
      <w:r w:rsidR="00AB10BC">
        <w:rPr>
          <w:rFonts w:asciiTheme="majorHAnsi" w:hAnsiTheme="majorHAnsi" w:cstheme="majorHAnsi"/>
          <w:color w:val="000000" w:themeColor="text1"/>
          <w:lang w:bidi="es-ES"/>
        </w:rPr>
        <w:t xml:space="preserve"> - 0</w:t>
      </w:r>
      <w:r>
        <w:rPr>
          <w:rFonts w:asciiTheme="majorHAnsi" w:hAnsiTheme="majorHAnsi" w:cstheme="majorHAnsi"/>
          <w:color w:val="000000" w:themeColor="text1"/>
          <w:lang w:bidi="es-ES"/>
        </w:rPr>
        <w:t>)</w:t>
      </w:r>
      <w:r w:rsidR="00AB10BC">
        <w:rPr>
          <w:rFonts w:asciiTheme="majorHAnsi" w:hAnsiTheme="majorHAnsi" w:cstheme="majorHAnsi"/>
          <w:color w:val="000000" w:themeColor="text1"/>
          <w:lang w:bidi="es-ES"/>
        </w:rPr>
        <w:t xml:space="preserve"> + 15</w:t>
      </w:r>
    </w:p>
    <w:p w14:paraId="73B8D84F" w14:textId="77777777" w:rsidR="00AB10BC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224 + 15</w:t>
      </w:r>
    </w:p>
    <w:p w14:paraId="1EDC7921" w14:textId="6662B4A4" w:rsidR="00AB10BC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239</w:t>
      </w:r>
    </w:p>
    <w:p w14:paraId="466F63CF" w14:textId="0DDEFFF4" w:rsidR="00636C3A" w:rsidRDefault="00636C3A" w:rsidP="00636C3A">
      <w:p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3F0DEE63" w14:textId="77777777" w:rsidR="00AB10BC" w:rsidRPr="00636C3A" w:rsidRDefault="00AB10BC" w:rsidP="00636C3A">
      <w:p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2AE4B087" w14:textId="697048D2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lastRenderedPageBreak/>
        <w:t>18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Z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–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P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K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(Q/Z)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- (1/3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5/8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*3)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 w:rsidR="00636C3A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8/6</w:t>
      </w:r>
    </w:p>
    <w:p w14:paraId="785CAAFB" w14:textId="2FA6FD7B" w:rsidR="00AB10BC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18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bidi="es-ES"/>
        </w:rPr>
        <w:t>8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– </w:t>
      </w:r>
      <w:r>
        <w:rPr>
          <w:rFonts w:asciiTheme="majorHAnsi" w:hAnsiTheme="majorHAnsi" w:cstheme="majorHAnsi"/>
          <w:color w:val="000000" w:themeColor="text1"/>
          <w:lang w:bidi="es-ES"/>
        </w:rPr>
        <w:t>10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bidi="es-ES"/>
        </w:rPr>
        <w:t>9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-3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- (1/3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5/8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*3)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8/6</w:t>
      </w:r>
    </w:p>
    <w:p w14:paraId="0F0B3F41" w14:textId="568CDD20" w:rsidR="00AB10BC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18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 – 10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bidi="es-ES"/>
        </w:rPr>
        <w:t>0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- (</w:t>
      </w:r>
      <w:r>
        <w:rPr>
          <w:rFonts w:asciiTheme="majorHAnsi" w:hAnsiTheme="majorHAnsi" w:cstheme="majorHAnsi"/>
          <w:color w:val="000000" w:themeColor="text1"/>
          <w:lang w:bidi="es-ES"/>
        </w:rPr>
        <w:t>0 + 1 * 3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8/6</w:t>
      </w:r>
    </w:p>
    <w:p w14:paraId="670FCE28" w14:textId="09C6930B" w:rsidR="00AB10BC" w:rsidRPr="00F165CA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18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 – 10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0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- (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0 + </w:t>
      </w:r>
      <w:r>
        <w:rPr>
          <w:rFonts w:asciiTheme="majorHAnsi" w:hAnsiTheme="majorHAnsi" w:cstheme="majorHAnsi"/>
          <w:color w:val="000000" w:themeColor="text1"/>
          <w:lang w:bidi="es-ES"/>
        </w:rPr>
        <w:t>3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8/6</w:t>
      </w:r>
    </w:p>
    <w:p w14:paraId="05F2E883" w14:textId="457D7A37" w:rsidR="00AB10BC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18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 – 10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9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0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- 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3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8/6</w:t>
      </w:r>
    </w:p>
    <w:p w14:paraId="79C67AFA" w14:textId="4B5AF8CD" w:rsidR="00AB10BC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18 + 8 – 90 / 10 – 24 / 6</w:t>
      </w:r>
    </w:p>
    <w:p w14:paraId="7C07AA15" w14:textId="370762ED" w:rsidR="00AB10BC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18 + 8 – 9 – 4</w:t>
      </w:r>
    </w:p>
    <w:p w14:paraId="71AC7637" w14:textId="5D1DD4C6" w:rsidR="00AB10BC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26 – 9 – 4</w:t>
      </w:r>
    </w:p>
    <w:p w14:paraId="57A948B2" w14:textId="73AD9E07" w:rsidR="00AB10BC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17 – 4</w:t>
      </w:r>
    </w:p>
    <w:p w14:paraId="34572AA1" w14:textId="5D9B8F7B" w:rsidR="00AB10BC" w:rsidRPr="00AB10BC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13</w:t>
      </w:r>
    </w:p>
    <w:p w14:paraId="13A692DC" w14:textId="77777777" w:rsidR="00AB10BC" w:rsidRPr="00F165CA" w:rsidRDefault="00AB10BC" w:rsidP="00AB10BC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2254F23A" w14:textId="7FCF0022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((Q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2)</w:t>
      </w:r>
      <w:r w:rsidR="00AB10BC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-</w:t>
      </w:r>
      <w:r w:rsidR="00AB10BC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(P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Z)</w:t>
      </w:r>
      <w:r w:rsidR="00AB10BC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 w:rsidR="00AB10BC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(K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Z)</w:t>
      </w:r>
      <w:r w:rsidR="00AB10BC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 w:rsidR="00AB10BC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(Z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P))</w:t>
      </w:r>
    </w:p>
    <w:p w14:paraId="1D0213F2" w14:textId="38C6F227" w:rsidR="00334E82" w:rsidRDefault="00334E82" w:rsidP="00334E82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-3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2)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-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10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9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8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10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))</w:t>
      </w:r>
    </w:p>
    <w:p w14:paraId="43449AA9" w14:textId="197B223C" w:rsidR="00334E82" w:rsidRDefault="00334E82" w:rsidP="00334E82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(-6 – 80 * 17 / 18)</w:t>
      </w:r>
    </w:p>
    <w:p w14:paraId="23DD1624" w14:textId="48D9F366" w:rsidR="00334E82" w:rsidRDefault="00334E82" w:rsidP="00334E82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(-6 – 1360 / 18)</w:t>
      </w:r>
    </w:p>
    <w:p w14:paraId="6C5B7EA5" w14:textId="71F09BAB" w:rsidR="00334E82" w:rsidRDefault="00334E82" w:rsidP="00334E82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(-6 - 76)</w:t>
      </w:r>
    </w:p>
    <w:p w14:paraId="3690D626" w14:textId="004F86C5" w:rsidR="00334E82" w:rsidRDefault="00334E82" w:rsidP="00334E82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(-82)</w:t>
      </w:r>
    </w:p>
    <w:p w14:paraId="24DBD494" w14:textId="04995083" w:rsidR="00334E82" w:rsidRPr="00334E82" w:rsidRDefault="00334E82" w:rsidP="00030FED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-82</w:t>
      </w:r>
    </w:p>
    <w:p w14:paraId="2FDD63FA" w14:textId="73A6522D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10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Z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P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^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2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-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Q ^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2</w:t>
      </w:r>
    </w:p>
    <w:p w14:paraId="2E92907E" w14:textId="0F1A7ABE" w:rsidR="00334E82" w:rsidRDefault="00334E82" w:rsidP="00334E82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10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="00561FC6">
        <w:rPr>
          <w:rFonts w:asciiTheme="majorHAnsi" w:hAnsiTheme="majorHAnsi" w:cstheme="majorHAnsi"/>
          <w:color w:val="000000" w:themeColor="text1"/>
          <w:lang w:bidi="es-ES"/>
        </w:rPr>
        <w:t>8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="00561FC6">
        <w:rPr>
          <w:rFonts w:asciiTheme="majorHAnsi" w:hAnsiTheme="majorHAnsi" w:cstheme="majorHAnsi"/>
          <w:color w:val="000000" w:themeColor="text1"/>
          <w:lang w:bidi="es-ES"/>
        </w:rPr>
        <w:t>10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^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2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– </w:t>
      </w:r>
      <w:r w:rsidR="00561FC6">
        <w:rPr>
          <w:rFonts w:asciiTheme="majorHAnsi" w:hAnsiTheme="majorHAnsi" w:cstheme="majorHAnsi"/>
          <w:color w:val="000000" w:themeColor="text1"/>
          <w:lang w:bidi="es-ES"/>
        </w:rPr>
        <w:t>-3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^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2</w:t>
      </w:r>
    </w:p>
    <w:p w14:paraId="06220787" w14:textId="234B65DA" w:rsidR="00561FC6" w:rsidRDefault="00561FC6" w:rsidP="00561FC6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10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bidi="es-ES"/>
        </w:rPr>
        <w:t>100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– </w:t>
      </w:r>
      <w:r>
        <w:rPr>
          <w:rFonts w:asciiTheme="majorHAnsi" w:hAnsiTheme="majorHAnsi" w:cstheme="majorHAnsi"/>
          <w:color w:val="000000" w:themeColor="text1"/>
          <w:lang w:bidi="es-ES"/>
        </w:rPr>
        <w:t>9</w:t>
      </w:r>
    </w:p>
    <w:p w14:paraId="1E8F13CB" w14:textId="2B9BF7FE" w:rsidR="00561FC6" w:rsidRDefault="00561FC6" w:rsidP="00561FC6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80 + 100 – 9</w:t>
      </w:r>
    </w:p>
    <w:p w14:paraId="07C694E8" w14:textId="063B47D9" w:rsidR="00561FC6" w:rsidRDefault="00561FC6" w:rsidP="00561FC6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180 – 9</w:t>
      </w:r>
    </w:p>
    <w:p w14:paraId="21CC1D73" w14:textId="578F3547" w:rsidR="00334E82" w:rsidRDefault="00561FC6" w:rsidP="00561FC6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171</w:t>
      </w:r>
    </w:p>
    <w:p w14:paraId="2BFBCF1E" w14:textId="77777777" w:rsidR="00561FC6" w:rsidRPr="00561FC6" w:rsidRDefault="00561FC6" w:rsidP="00561FC6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5B513D8B" w14:textId="4481B551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(((Z</w:t>
      </w:r>
      <w:r w:rsidR="00561FC6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 w:rsidR="00561FC6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P)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(Q</w:t>
      </w:r>
      <w:r w:rsidR="00561FC6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 w:rsidR="00561FC6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6)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(K</w:t>
      </w:r>
      <w:r w:rsidR="00561FC6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 w:rsidR="00561FC6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Z))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Z)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 w:rsidR="00334E82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P</w:t>
      </w:r>
    </w:p>
    <w:p w14:paraId="6C217172" w14:textId="02E43E2E" w:rsidR="00561FC6" w:rsidRDefault="00561FC6" w:rsidP="00561FC6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(((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8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10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-3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6)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(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9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bidi="es-ES"/>
        </w:rPr>
        <w:t>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bidi="es-ES"/>
        </w:rPr>
        <w:t>10</w:t>
      </w:r>
    </w:p>
    <w:p w14:paraId="60CB9F7C" w14:textId="6B0C9CFC" w:rsidR="00561FC6" w:rsidRDefault="00561FC6" w:rsidP="00561FC6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</w:t>
      </w:r>
      <w:r w:rsidR="008D40D9">
        <w:rPr>
          <w:rFonts w:asciiTheme="majorHAnsi" w:hAnsiTheme="majorHAnsi" w:cstheme="majorHAnsi"/>
          <w:color w:val="000000" w:themeColor="text1"/>
          <w:lang w:bidi="es-ES"/>
        </w:rPr>
        <w:t xml:space="preserve">18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 w:rsidR="008D40D9">
        <w:rPr>
          <w:rFonts w:asciiTheme="majorHAnsi" w:hAnsiTheme="majorHAnsi" w:cstheme="majorHAnsi"/>
          <w:color w:val="000000" w:themeColor="text1"/>
          <w:lang w:bidi="es-ES"/>
        </w:rPr>
        <w:t xml:space="preserve"> -18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/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="008D40D9">
        <w:rPr>
          <w:rFonts w:asciiTheme="majorHAnsi" w:hAnsiTheme="majorHAnsi" w:cstheme="majorHAnsi"/>
          <w:color w:val="000000" w:themeColor="text1"/>
          <w:lang w:bidi="es-ES"/>
        </w:rPr>
        <w:t>17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*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8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+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10</w:t>
      </w:r>
    </w:p>
    <w:p w14:paraId="5DEF512D" w14:textId="500351C6" w:rsidR="008D40D9" w:rsidRDefault="008D40D9" w:rsidP="00561FC6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((-324 / 17) * 8) + 10</w:t>
      </w:r>
    </w:p>
    <w:p w14:paraId="509A36CD" w14:textId="5D23E672" w:rsidR="008D40D9" w:rsidRDefault="008D40D9" w:rsidP="008D40D9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(-</w:t>
      </w:r>
      <w:r w:rsidR="00030FED">
        <w:rPr>
          <w:rFonts w:asciiTheme="majorHAnsi" w:hAnsiTheme="majorHAnsi" w:cstheme="majorHAnsi"/>
          <w:color w:val="000000" w:themeColor="text1"/>
          <w:lang w:bidi="es-ES"/>
        </w:rPr>
        <w:t>46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* 8) + 10</w:t>
      </w:r>
    </w:p>
    <w:p w14:paraId="454C7C0E" w14:textId="538E5C02" w:rsidR="00030FED" w:rsidRDefault="00030FED" w:rsidP="008D40D9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-370 + 10</w:t>
      </w:r>
    </w:p>
    <w:p w14:paraId="176C8B61" w14:textId="19C3B8E8" w:rsidR="00030FED" w:rsidRDefault="00030FED" w:rsidP="008D40D9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-360</w:t>
      </w:r>
    </w:p>
    <w:p w14:paraId="56B2E186" w14:textId="77777777" w:rsidR="00F165CA" w:rsidRPr="00030FED" w:rsidRDefault="00F165CA" w:rsidP="00030FED">
      <w:p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04533BDC" w14:textId="16291648" w:rsidR="00F165CA" w:rsidRDefault="00F165CA" w:rsidP="00F165CA">
      <w:pPr>
        <w:pStyle w:val="Subttulo"/>
        <w:rPr>
          <w:lang w:bidi="es-ES"/>
        </w:rPr>
      </w:pPr>
      <w:r w:rsidRPr="00F165CA">
        <w:rPr>
          <w:lang w:bidi="es-ES"/>
        </w:rPr>
        <w:lastRenderedPageBreak/>
        <w:t>HALLAR</w:t>
      </w:r>
    </w:p>
    <w:p w14:paraId="41488885" w14:textId="77777777" w:rsidR="00F165CA" w:rsidRPr="00F165CA" w:rsidRDefault="00F165CA" w:rsidP="00F165CA">
      <w:pPr>
        <w:rPr>
          <w:lang w:bidi="es-ES"/>
        </w:rPr>
      </w:pPr>
    </w:p>
    <w:p w14:paraId="082C2019" w14:textId="32DAC83B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11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.   J=   Z2+P2=K2</w:t>
      </w:r>
    </w:p>
    <w:p w14:paraId="1FD802E6" w14:textId="1C82DF30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12.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M= 3* Z2 + 7P -15</w:t>
      </w:r>
    </w:p>
    <w:p w14:paraId="3CF404A7" w14:textId="02590BE5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13.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T = 7/P + 4ZK</w:t>
      </w:r>
    </w:p>
    <w:p w14:paraId="78633F00" w14:textId="36B710D0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14.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R= 5Z * 4PK</w:t>
      </w:r>
    </w:p>
    <w:p w14:paraId="1274D605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27432A67" w14:textId="77777777" w:rsidR="00F165CA" w:rsidRPr="00F165CA" w:rsidRDefault="00F165CA" w:rsidP="00F165CA">
      <w:pPr>
        <w:pStyle w:val="Subttulo"/>
        <w:rPr>
          <w:lang w:bidi="es-ES"/>
        </w:rPr>
      </w:pPr>
      <w:r w:rsidRPr="00F165CA">
        <w:rPr>
          <w:lang w:bidi="es-ES"/>
        </w:rPr>
        <w:t xml:space="preserve">TENIENDO EN CUENTA EL ORDEN DE PRECEDENCIA </w:t>
      </w:r>
    </w:p>
    <w:p w14:paraId="56BE67D1" w14:textId="77777777" w:rsidR="00F165CA" w:rsidRPr="00F165CA" w:rsidRDefault="00F165CA" w:rsidP="00F165CA">
      <w:pPr>
        <w:pStyle w:val="Prrafodelista"/>
        <w:spacing w:line="360" w:lineRule="auto"/>
        <w:rPr>
          <w:rStyle w:val="Textoennegrita"/>
          <w:lang w:bidi="es-ES"/>
        </w:rPr>
      </w:pPr>
    </w:p>
    <w:p w14:paraId="61A191D1" w14:textId="77777777" w:rsidR="00F165CA" w:rsidRPr="00F165CA" w:rsidRDefault="00F165CA" w:rsidP="00F165CA">
      <w:pPr>
        <w:pStyle w:val="Prrafodelista"/>
        <w:spacing w:line="360" w:lineRule="auto"/>
        <w:rPr>
          <w:rStyle w:val="Textoennegrita"/>
          <w:lang w:bidi="es-ES"/>
        </w:rPr>
      </w:pPr>
      <w:r w:rsidRPr="00F165CA">
        <w:rPr>
          <w:rStyle w:val="Textoennegrita"/>
          <w:lang w:bidi="es-ES"/>
        </w:rPr>
        <w:t xml:space="preserve">DADAS LA SIGUIENTE INFORMACION   </w:t>
      </w:r>
    </w:p>
    <w:p w14:paraId="1F0238F4" w14:textId="21473D1E" w:rsidR="00F165CA" w:rsidRPr="00F165CA" w:rsidRDefault="00F165CA" w:rsidP="00F165CA">
      <w:pPr>
        <w:pStyle w:val="Prrafodelista"/>
        <w:spacing w:line="360" w:lineRule="auto"/>
        <w:jc w:val="center"/>
        <w:rPr>
          <w:rStyle w:val="Textoennegrita"/>
          <w:color w:val="000000" w:themeColor="text1"/>
        </w:rPr>
      </w:pPr>
      <w:r w:rsidRPr="00F165CA">
        <w:rPr>
          <w:rStyle w:val="Textoennegrita"/>
          <w:color w:val="000000" w:themeColor="text1"/>
          <w:lang w:bidi="es-ES"/>
        </w:rPr>
        <w:t>a=8, B=3, c=7, d=8, e=10, f=5</w:t>
      </w:r>
    </w:p>
    <w:p w14:paraId="10477B06" w14:textId="77777777" w:rsid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15FDA00C" w14:textId="1F509179" w:rsidR="00F165CA" w:rsidRPr="00A855C5" w:rsidRDefault="00F165CA" w:rsidP="00F165CA">
      <w:pPr>
        <w:pStyle w:val="Prrafodelista"/>
        <w:spacing w:line="360" w:lineRule="auto"/>
        <w:rPr>
          <w:b/>
          <w:bCs/>
          <w:color w:val="2B579A" w:themeColor="accent5"/>
          <w:lang w:val="en-US" w:bidi="es-ES"/>
        </w:rPr>
      </w:pPr>
      <w:r w:rsidRPr="00A855C5">
        <w:rPr>
          <w:rStyle w:val="Textoennegrita"/>
          <w:lang w:val="en-US" w:bidi="es-ES"/>
        </w:rPr>
        <w:t>HALLAR:</w:t>
      </w:r>
    </w:p>
    <w:p w14:paraId="3DF1BA5C" w14:textId="50153576" w:rsidR="00F165CA" w:rsidRDefault="00DB05D4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h </w:t>
      </w:r>
      <w:r w:rsidR="00F165CA" w:rsidRPr="00A855C5">
        <w:rPr>
          <w:rFonts w:asciiTheme="majorHAnsi" w:hAnsiTheme="majorHAnsi" w:cstheme="majorHAnsi"/>
          <w:color w:val="000000" w:themeColor="text1"/>
          <w:lang w:val="en-US" w:bidi="es-ES"/>
        </w:rPr>
        <w:t>= ((f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="00F165CA" w:rsidRPr="00A855C5">
        <w:rPr>
          <w:rFonts w:asciiTheme="majorHAnsi" w:hAnsiTheme="majorHAnsi" w:cstheme="majorHAnsi"/>
          <w:color w:val="000000" w:themeColor="text1"/>
          <w:lang w:val="en-US" w:bidi="es-ES"/>
        </w:rPr>
        <w:t>&gt;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="00F165CA" w:rsidRPr="00A855C5">
        <w:rPr>
          <w:rFonts w:asciiTheme="majorHAnsi" w:hAnsiTheme="majorHAnsi" w:cstheme="majorHAnsi"/>
          <w:color w:val="000000" w:themeColor="text1"/>
          <w:lang w:val="en-US" w:bidi="es-ES"/>
        </w:rPr>
        <w:t>5) and (e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="00F165CA" w:rsidRPr="00A855C5">
        <w:rPr>
          <w:rFonts w:asciiTheme="majorHAnsi" w:hAnsiTheme="majorHAnsi" w:cstheme="majorHAnsi"/>
          <w:color w:val="000000" w:themeColor="text1"/>
          <w:lang w:val="en-US" w:bidi="es-ES"/>
        </w:rPr>
        <w:t>=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="00F165CA" w:rsidRPr="00A855C5">
        <w:rPr>
          <w:rFonts w:asciiTheme="majorHAnsi" w:hAnsiTheme="majorHAnsi" w:cstheme="majorHAnsi"/>
          <w:color w:val="000000" w:themeColor="text1"/>
          <w:lang w:val="en-US" w:bidi="es-ES"/>
        </w:rPr>
        <w:t>3) or (4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="00F165CA" w:rsidRPr="00A855C5">
        <w:rPr>
          <w:rFonts w:asciiTheme="majorHAnsi" w:hAnsiTheme="majorHAnsi" w:cstheme="majorHAnsi"/>
          <w:color w:val="000000" w:themeColor="text1"/>
          <w:lang w:val="en-US" w:bidi="es-ES"/>
        </w:rPr>
        <w:t>&lt;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="00F165CA" w:rsidRPr="00A855C5">
        <w:rPr>
          <w:rFonts w:asciiTheme="majorHAnsi" w:hAnsiTheme="majorHAnsi" w:cstheme="majorHAnsi"/>
          <w:color w:val="000000" w:themeColor="text1"/>
          <w:lang w:val="en-US" w:bidi="es-ES"/>
        </w:rPr>
        <w:t>d) and (e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="00F165CA" w:rsidRPr="00A855C5">
        <w:rPr>
          <w:rFonts w:asciiTheme="majorHAnsi" w:hAnsiTheme="majorHAnsi" w:cstheme="majorHAnsi"/>
          <w:color w:val="000000" w:themeColor="text1"/>
          <w:lang w:val="en-US" w:bidi="es-ES"/>
        </w:rPr>
        <w:t>&lt;=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="00F165CA" w:rsidRPr="00A855C5">
        <w:rPr>
          <w:rFonts w:asciiTheme="majorHAnsi" w:hAnsiTheme="majorHAnsi" w:cstheme="majorHAnsi"/>
          <w:color w:val="000000" w:themeColor="text1"/>
          <w:lang w:val="en-US" w:bidi="es-ES"/>
        </w:rPr>
        <w:t>f))</w:t>
      </w:r>
    </w:p>
    <w:p w14:paraId="751465D8" w14:textId="27D40D7F" w:rsidR="00030FED" w:rsidRDefault="00030FED" w:rsidP="00030FED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h</w:t>
      </w:r>
      <w:r w:rsidR="00DB05D4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= ((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5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&gt;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5) and (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10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=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3) or (4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&lt;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8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) and (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10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&lt;=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5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))</w:t>
      </w:r>
    </w:p>
    <w:p w14:paraId="083B4547" w14:textId="0FB13266" w:rsidR="00030FED" w:rsidRDefault="00030FED" w:rsidP="00030FED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>h = (F and F or V and F)</w:t>
      </w:r>
    </w:p>
    <w:p w14:paraId="1BE7342B" w14:textId="2BE110BC" w:rsidR="00030FED" w:rsidRDefault="00030FED" w:rsidP="00030FED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>h = (F or F)</w:t>
      </w:r>
    </w:p>
    <w:p w14:paraId="744BC6C6" w14:textId="3645B409" w:rsidR="00030FED" w:rsidRDefault="00030FED" w:rsidP="00030FED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>h = (F)</w:t>
      </w:r>
    </w:p>
    <w:p w14:paraId="2B189B3B" w14:textId="3118C9EF" w:rsidR="00030FED" w:rsidRDefault="00030FED" w:rsidP="00030FED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>h = F</w:t>
      </w:r>
    </w:p>
    <w:p w14:paraId="5BC83D0E" w14:textId="77777777" w:rsidR="00030FED" w:rsidRPr="00A855C5" w:rsidRDefault="00030FED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</w:p>
    <w:p w14:paraId="7D8738A1" w14:textId="0B49C33F" w:rsid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w</w:t>
      </w:r>
      <w:r w:rsidR="00DB05D4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= (((10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&gt;=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e) or (f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&lt;&gt;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c)) and (f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&gt;</w:t>
      </w:r>
      <w:r w:rsidR="00030FED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a))</w:t>
      </w:r>
    </w:p>
    <w:p w14:paraId="547D6616" w14:textId="3ED1A23D" w:rsidR="00030FED" w:rsidRDefault="00030FED" w:rsidP="00030FED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w</w:t>
      </w:r>
      <w:r w:rsidR="00DB05D4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= (((10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&gt;=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10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) or (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5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&lt;&gt;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7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)) and (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5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&gt;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8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))</w:t>
      </w:r>
    </w:p>
    <w:p w14:paraId="3C73BACA" w14:textId="19FCF055" w:rsidR="00DB05D4" w:rsidRDefault="00DB05D4" w:rsidP="00030FED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>w = ((V or V) and F)</w:t>
      </w:r>
    </w:p>
    <w:p w14:paraId="70F699D1" w14:textId="1DD63894" w:rsidR="00DB05D4" w:rsidRDefault="00DB05D4" w:rsidP="00030FED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>w = (V and F)</w:t>
      </w:r>
    </w:p>
    <w:p w14:paraId="3E454501" w14:textId="28D61CBE" w:rsidR="00DB05D4" w:rsidRDefault="00DB05D4" w:rsidP="00030FED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>w = (F)</w:t>
      </w:r>
    </w:p>
    <w:p w14:paraId="39195B46" w14:textId="74988F0A" w:rsidR="00DB05D4" w:rsidRPr="00A855C5" w:rsidRDefault="00DB05D4" w:rsidP="00030FED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>w = F</w:t>
      </w:r>
    </w:p>
    <w:p w14:paraId="32F74E23" w14:textId="2E9A5C9F" w:rsidR="00030FED" w:rsidRDefault="00030FED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</w:p>
    <w:p w14:paraId="72E01E3E" w14:textId="1AF5329A" w:rsidR="00DB05D4" w:rsidRDefault="00DB05D4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</w:p>
    <w:p w14:paraId="4BA2FE02" w14:textId="46F7782E" w:rsidR="00DB05D4" w:rsidRDefault="00DB05D4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</w:p>
    <w:p w14:paraId="1ECA544E" w14:textId="5310F4C6" w:rsidR="00DB05D4" w:rsidRDefault="00DB05D4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</w:p>
    <w:p w14:paraId="4C8B31DC" w14:textId="77777777" w:rsidR="00DB05D4" w:rsidRPr="00A855C5" w:rsidRDefault="00DB05D4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</w:p>
    <w:p w14:paraId="4B24D7B9" w14:textId="5BCE2815" w:rsidR="00286692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lastRenderedPageBreak/>
        <w:t>z</w:t>
      </w:r>
      <w:r w:rsidR="00DB05D4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= (((3</w:t>
      </w:r>
      <w:r w:rsidR="00DB05D4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=</w:t>
      </w:r>
      <w:r w:rsidR="00DB05D4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d) and (e</w:t>
      </w:r>
      <w:r w:rsidR="00DB05D4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&gt;</w:t>
      </w:r>
      <w:r w:rsidR="00DB05D4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d)) or ((d</w:t>
      </w:r>
      <w:r w:rsidR="00DB05D4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&lt;&gt;</w:t>
      </w:r>
      <w:r w:rsidR="00DB05D4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="00030FED" w:rsidRPr="00A855C5">
        <w:rPr>
          <w:rFonts w:asciiTheme="majorHAnsi" w:hAnsiTheme="majorHAnsi" w:cstheme="majorHAnsi"/>
          <w:color w:val="000000" w:themeColor="text1"/>
          <w:lang w:val="en-US" w:bidi="es-ES"/>
        </w:rPr>
        <w:t>c) and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 xml:space="preserve"> (4</w:t>
      </w:r>
      <w:r w:rsidR="00DB05D4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&lt;&gt;</w:t>
      </w:r>
      <w:r w:rsidR="00DB05D4"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d)))</w:t>
      </w:r>
    </w:p>
    <w:p w14:paraId="7335F558" w14:textId="7FE8E937" w:rsidR="00DB05D4" w:rsidRPr="00A855C5" w:rsidRDefault="00DB05D4" w:rsidP="00DB05D4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z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= (((3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=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8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) and (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10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&gt;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8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)) or ((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8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&lt;&gt;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7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) and (4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&lt;&gt;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US" w:bidi="es-ES"/>
        </w:rPr>
        <w:t>8</w:t>
      </w:r>
      <w:r w:rsidRPr="00A855C5">
        <w:rPr>
          <w:rFonts w:asciiTheme="majorHAnsi" w:hAnsiTheme="majorHAnsi" w:cstheme="majorHAnsi"/>
          <w:color w:val="000000" w:themeColor="text1"/>
          <w:lang w:val="en-US" w:bidi="es-ES"/>
        </w:rPr>
        <w:t>)))</w:t>
      </w:r>
    </w:p>
    <w:p w14:paraId="0EE49BB4" w14:textId="082A899C" w:rsidR="00DB05D4" w:rsidRDefault="00DB05D4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>z = ((F and V) or (V and V))</w:t>
      </w:r>
    </w:p>
    <w:p w14:paraId="62EDCCEF" w14:textId="180B2C03" w:rsidR="00DB05D4" w:rsidRDefault="00DB05D4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>z = (F or V)</w:t>
      </w:r>
    </w:p>
    <w:p w14:paraId="7FA42496" w14:textId="2720C10A" w:rsidR="00DB05D4" w:rsidRDefault="00DB05D4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>z = (V)</w:t>
      </w:r>
    </w:p>
    <w:p w14:paraId="51B8D650" w14:textId="0FCC2E81" w:rsidR="00DB05D4" w:rsidRPr="00A855C5" w:rsidRDefault="00DB05D4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val="en-US" w:bidi="es-ES"/>
        </w:rPr>
      </w:pPr>
      <w:r>
        <w:rPr>
          <w:rFonts w:asciiTheme="majorHAnsi" w:hAnsiTheme="majorHAnsi" w:cstheme="majorHAnsi"/>
          <w:color w:val="000000" w:themeColor="text1"/>
          <w:lang w:val="en-US" w:bidi="es-ES"/>
        </w:rPr>
        <w:t>z = V</w:t>
      </w:r>
    </w:p>
    <w:sectPr w:rsidR="00DB05D4" w:rsidRPr="00A855C5" w:rsidSect="00F55E1B">
      <w:footerReference w:type="default" r:id="rId11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7C52" w14:textId="77777777" w:rsidR="00222172" w:rsidRDefault="00222172">
      <w:pPr>
        <w:spacing w:line="240" w:lineRule="auto"/>
      </w:pPr>
      <w:r>
        <w:separator/>
      </w:r>
    </w:p>
  </w:endnote>
  <w:endnote w:type="continuationSeparator" w:id="0">
    <w:p w14:paraId="724A7A3D" w14:textId="77777777" w:rsidR="00222172" w:rsidRDefault="002221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9040" w14:textId="77777777"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FCCC8" wp14:editId="76CFFAB5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D2EEC" w14:textId="77777777" w:rsidR="00222172" w:rsidRDefault="00222172">
      <w:pPr>
        <w:spacing w:line="240" w:lineRule="auto"/>
      </w:pPr>
      <w:r>
        <w:separator/>
      </w:r>
    </w:p>
  </w:footnote>
  <w:footnote w:type="continuationSeparator" w:id="0">
    <w:p w14:paraId="1D61D931" w14:textId="77777777" w:rsidR="00222172" w:rsidRDefault="002221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95pt;height:10.95pt" o:bullet="t">
        <v:imagedata r:id="rId1" o:title="mso526F"/>
      </v:shape>
    </w:pict>
  </w:numPicBullet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67B64"/>
    <w:multiLevelType w:val="hybridMultilevel"/>
    <w:tmpl w:val="E8E2C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A6942"/>
    <w:multiLevelType w:val="hybridMultilevel"/>
    <w:tmpl w:val="945294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E5F3A"/>
    <w:multiLevelType w:val="hybridMultilevel"/>
    <w:tmpl w:val="16CAA21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1D584F"/>
    <w:multiLevelType w:val="hybridMultilevel"/>
    <w:tmpl w:val="087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E2D15"/>
    <w:multiLevelType w:val="hybridMultilevel"/>
    <w:tmpl w:val="7E7A70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21D8B"/>
    <w:multiLevelType w:val="hybridMultilevel"/>
    <w:tmpl w:val="20800FBE"/>
    <w:lvl w:ilvl="0" w:tplc="0A40B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02847"/>
    <w:multiLevelType w:val="hybridMultilevel"/>
    <w:tmpl w:val="0D0CE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644A2"/>
    <w:multiLevelType w:val="hybridMultilevel"/>
    <w:tmpl w:val="832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00BF6"/>
    <w:multiLevelType w:val="hybridMultilevel"/>
    <w:tmpl w:val="9780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55142"/>
    <w:multiLevelType w:val="hybridMultilevel"/>
    <w:tmpl w:val="387C7A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AEC141E"/>
    <w:multiLevelType w:val="hybridMultilevel"/>
    <w:tmpl w:val="EFC608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022851">
    <w:abstractNumId w:val="20"/>
  </w:num>
  <w:num w:numId="2" w16cid:durableId="57826727">
    <w:abstractNumId w:val="20"/>
    <w:lvlOverride w:ilvl="0">
      <w:startOverride w:val="1"/>
    </w:lvlOverride>
  </w:num>
  <w:num w:numId="3" w16cid:durableId="737822573">
    <w:abstractNumId w:val="20"/>
  </w:num>
  <w:num w:numId="4" w16cid:durableId="182138417">
    <w:abstractNumId w:val="20"/>
    <w:lvlOverride w:ilvl="0">
      <w:startOverride w:val="1"/>
    </w:lvlOverride>
  </w:num>
  <w:num w:numId="5" w16cid:durableId="1560508288">
    <w:abstractNumId w:val="8"/>
  </w:num>
  <w:num w:numId="6" w16cid:durableId="994650421">
    <w:abstractNumId w:val="20"/>
    <w:lvlOverride w:ilvl="0">
      <w:startOverride w:val="1"/>
    </w:lvlOverride>
  </w:num>
  <w:num w:numId="7" w16cid:durableId="13617370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182402">
    <w:abstractNumId w:val="9"/>
  </w:num>
  <w:num w:numId="9" w16cid:durableId="4859766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97028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07215082">
    <w:abstractNumId w:val="7"/>
  </w:num>
  <w:num w:numId="12" w16cid:durableId="2133860131">
    <w:abstractNumId w:val="6"/>
  </w:num>
  <w:num w:numId="13" w16cid:durableId="402265916">
    <w:abstractNumId w:val="5"/>
  </w:num>
  <w:num w:numId="14" w16cid:durableId="488592205">
    <w:abstractNumId w:val="4"/>
  </w:num>
  <w:num w:numId="15" w16cid:durableId="882718733">
    <w:abstractNumId w:val="3"/>
  </w:num>
  <w:num w:numId="16" w16cid:durableId="556823510">
    <w:abstractNumId w:val="2"/>
  </w:num>
  <w:num w:numId="17" w16cid:durableId="283116284">
    <w:abstractNumId w:val="1"/>
  </w:num>
  <w:num w:numId="18" w16cid:durableId="1945190378">
    <w:abstractNumId w:val="0"/>
  </w:num>
  <w:num w:numId="19" w16cid:durableId="755908681">
    <w:abstractNumId w:val="13"/>
  </w:num>
  <w:num w:numId="20" w16cid:durableId="2025552443">
    <w:abstractNumId w:val="17"/>
  </w:num>
  <w:num w:numId="21" w16cid:durableId="1088038567">
    <w:abstractNumId w:val="21"/>
  </w:num>
  <w:num w:numId="22" w16cid:durableId="2078622741">
    <w:abstractNumId w:val="11"/>
  </w:num>
  <w:num w:numId="23" w16cid:durableId="1024207133">
    <w:abstractNumId w:val="14"/>
  </w:num>
  <w:num w:numId="24" w16cid:durableId="354812289">
    <w:abstractNumId w:val="19"/>
  </w:num>
  <w:num w:numId="25" w16cid:durableId="541132725">
    <w:abstractNumId w:val="18"/>
  </w:num>
  <w:num w:numId="26" w16cid:durableId="933126362">
    <w:abstractNumId w:val="16"/>
  </w:num>
  <w:num w:numId="27" w16cid:durableId="706181785">
    <w:abstractNumId w:val="15"/>
  </w:num>
  <w:num w:numId="28" w16cid:durableId="354622055">
    <w:abstractNumId w:val="10"/>
  </w:num>
  <w:num w:numId="29" w16cid:durableId="6509123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1B"/>
    <w:rsid w:val="000150E9"/>
    <w:rsid w:val="00030E3C"/>
    <w:rsid w:val="00030FED"/>
    <w:rsid w:val="0005015F"/>
    <w:rsid w:val="00072D27"/>
    <w:rsid w:val="00080E14"/>
    <w:rsid w:val="0008399E"/>
    <w:rsid w:val="00083C22"/>
    <w:rsid w:val="00086E87"/>
    <w:rsid w:val="000871A8"/>
    <w:rsid w:val="000A036B"/>
    <w:rsid w:val="000D0E4A"/>
    <w:rsid w:val="000E0B27"/>
    <w:rsid w:val="000F11B9"/>
    <w:rsid w:val="00102341"/>
    <w:rsid w:val="00105960"/>
    <w:rsid w:val="001073CE"/>
    <w:rsid w:val="00121553"/>
    <w:rsid w:val="00131CAB"/>
    <w:rsid w:val="00154BEA"/>
    <w:rsid w:val="0018373F"/>
    <w:rsid w:val="0018563A"/>
    <w:rsid w:val="001D0BD1"/>
    <w:rsid w:val="001F4BA4"/>
    <w:rsid w:val="002017AC"/>
    <w:rsid w:val="00222172"/>
    <w:rsid w:val="002359ED"/>
    <w:rsid w:val="00252520"/>
    <w:rsid w:val="002625F9"/>
    <w:rsid w:val="002631F7"/>
    <w:rsid w:val="0026484A"/>
    <w:rsid w:val="0026504D"/>
    <w:rsid w:val="00276926"/>
    <w:rsid w:val="00286692"/>
    <w:rsid w:val="002A4ACA"/>
    <w:rsid w:val="002A67C8"/>
    <w:rsid w:val="002B40B7"/>
    <w:rsid w:val="002C5D75"/>
    <w:rsid w:val="002F5357"/>
    <w:rsid w:val="00301789"/>
    <w:rsid w:val="003039E8"/>
    <w:rsid w:val="00325194"/>
    <w:rsid w:val="00334E82"/>
    <w:rsid w:val="003728E3"/>
    <w:rsid w:val="003962D3"/>
    <w:rsid w:val="003B583C"/>
    <w:rsid w:val="003C7D9D"/>
    <w:rsid w:val="003D679A"/>
    <w:rsid w:val="003E3A63"/>
    <w:rsid w:val="00430126"/>
    <w:rsid w:val="004548F3"/>
    <w:rsid w:val="00457BEB"/>
    <w:rsid w:val="00461B2E"/>
    <w:rsid w:val="00466AD0"/>
    <w:rsid w:val="00482CFC"/>
    <w:rsid w:val="00483033"/>
    <w:rsid w:val="00487996"/>
    <w:rsid w:val="00491910"/>
    <w:rsid w:val="004A26CD"/>
    <w:rsid w:val="004A3D03"/>
    <w:rsid w:val="004A7FCE"/>
    <w:rsid w:val="004B6D7F"/>
    <w:rsid w:val="004D785F"/>
    <w:rsid w:val="004E744B"/>
    <w:rsid w:val="004E7A51"/>
    <w:rsid w:val="004F7760"/>
    <w:rsid w:val="00520AC9"/>
    <w:rsid w:val="00561FC6"/>
    <w:rsid w:val="00594254"/>
    <w:rsid w:val="005B53A9"/>
    <w:rsid w:val="005B6EB8"/>
    <w:rsid w:val="00614CAB"/>
    <w:rsid w:val="0063148F"/>
    <w:rsid w:val="00633BC0"/>
    <w:rsid w:val="00636C3A"/>
    <w:rsid w:val="00661DE5"/>
    <w:rsid w:val="006706DE"/>
    <w:rsid w:val="0069487E"/>
    <w:rsid w:val="006A648B"/>
    <w:rsid w:val="006B0B82"/>
    <w:rsid w:val="006B7EF2"/>
    <w:rsid w:val="006C3B5F"/>
    <w:rsid w:val="006D3A72"/>
    <w:rsid w:val="006E0CC1"/>
    <w:rsid w:val="006E504C"/>
    <w:rsid w:val="006E7A0A"/>
    <w:rsid w:val="006F53EE"/>
    <w:rsid w:val="00717507"/>
    <w:rsid w:val="007263B8"/>
    <w:rsid w:val="00726D9C"/>
    <w:rsid w:val="00726F2C"/>
    <w:rsid w:val="00736D30"/>
    <w:rsid w:val="00742FF3"/>
    <w:rsid w:val="00762FA1"/>
    <w:rsid w:val="00774929"/>
    <w:rsid w:val="00794B27"/>
    <w:rsid w:val="00796271"/>
    <w:rsid w:val="007A0CA7"/>
    <w:rsid w:val="007A73CB"/>
    <w:rsid w:val="007A7846"/>
    <w:rsid w:val="007B2795"/>
    <w:rsid w:val="007B49EC"/>
    <w:rsid w:val="007F3403"/>
    <w:rsid w:val="007F66F5"/>
    <w:rsid w:val="00812400"/>
    <w:rsid w:val="0082203C"/>
    <w:rsid w:val="008360A8"/>
    <w:rsid w:val="008416E0"/>
    <w:rsid w:val="008635BB"/>
    <w:rsid w:val="00863BCA"/>
    <w:rsid w:val="00867AD4"/>
    <w:rsid w:val="00897BFF"/>
    <w:rsid w:val="008C61B9"/>
    <w:rsid w:val="008D40D9"/>
    <w:rsid w:val="00912477"/>
    <w:rsid w:val="009139AF"/>
    <w:rsid w:val="00943B06"/>
    <w:rsid w:val="00945864"/>
    <w:rsid w:val="009655F3"/>
    <w:rsid w:val="009853E9"/>
    <w:rsid w:val="00996E16"/>
    <w:rsid w:val="009B69C5"/>
    <w:rsid w:val="009D6656"/>
    <w:rsid w:val="009F72A7"/>
    <w:rsid w:val="00A119D9"/>
    <w:rsid w:val="00A1309F"/>
    <w:rsid w:val="00A21BED"/>
    <w:rsid w:val="00A27D99"/>
    <w:rsid w:val="00A60D92"/>
    <w:rsid w:val="00A70EEA"/>
    <w:rsid w:val="00A855C5"/>
    <w:rsid w:val="00A862A0"/>
    <w:rsid w:val="00A86EAC"/>
    <w:rsid w:val="00A923E7"/>
    <w:rsid w:val="00A97EEC"/>
    <w:rsid w:val="00AA661C"/>
    <w:rsid w:val="00AB10BC"/>
    <w:rsid w:val="00AC2F58"/>
    <w:rsid w:val="00B26372"/>
    <w:rsid w:val="00B369B4"/>
    <w:rsid w:val="00B41A33"/>
    <w:rsid w:val="00B52684"/>
    <w:rsid w:val="00B53817"/>
    <w:rsid w:val="00B55B7F"/>
    <w:rsid w:val="00B61F85"/>
    <w:rsid w:val="00B76A4D"/>
    <w:rsid w:val="00B840A9"/>
    <w:rsid w:val="00BA3CC7"/>
    <w:rsid w:val="00BA42C8"/>
    <w:rsid w:val="00BA734D"/>
    <w:rsid w:val="00BF457D"/>
    <w:rsid w:val="00BF4775"/>
    <w:rsid w:val="00C45C7A"/>
    <w:rsid w:val="00C5439F"/>
    <w:rsid w:val="00CA0C45"/>
    <w:rsid w:val="00CC3AB0"/>
    <w:rsid w:val="00CF12AE"/>
    <w:rsid w:val="00D0196F"/>
    <w:rsid w:val="00D04D9E"/>
    <w:rsid w:val="00D172CC"/>
    <w:rsid w:val="00D1798D"/>
    <w:rsid w:val="00D34AE9"/>
    <w:rsid w:val="00D64C21"/>
    <w:rsid w:val="00D77CB6"/>
    <w:rsid w:val="00D902A4"/>
    <w:rsid w:val="00DB05D4"/>
    <w:rsid w:val="00DB2323"/>
    <w:rsid w:val="00DB331E"/>
    <w:rsid w:val="00DC2230"/>
    <w:rsid w:val="00DC30B1"/>
    <w:rsid w:val="00DC4E21"/>
    <w:rsid w:val="00DD5358"/>
    <w:rsid w:val="00DF3BFC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165CA"/>
    <w:rsid w:val="00F33285"/>
    <w:rsid w:val="00F33B83"/>
    <w:rsid w:val="00F41B42"/>
    <w:rsid w:val="00F5160B"/>
    <w:rsid w:val="00F54BD0"/>
    <w:rsid w:val="00F55E1B"/>
    <w:rsid w:val="00FE1F75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C0FD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table" w:customStyle="1" w:styleId="TableGrid">
    <w:name w:val="TableGrid"/>
    <w:rsid w:val="004A7FCE"/>
    <w:pPr>
      <w:spacing w:before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400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301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914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910F42-E1FC-4EB0-B835-0983496C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C:\Users\Casa\AppData\Roaming\Microsoft\Plantillas\Le damos la bienvenida a Word.dotx</Template>
  <TotalTime>0</TotalTime>
  <Pages>5</Pages>
  <Words>343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2022-04-21T16:59:00Z</dcterms:created>
  <dcterms:modified xsi:type="dcterms:W3CDTF">2022-08-27T23:31:00Z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